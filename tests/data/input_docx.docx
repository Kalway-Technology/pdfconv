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31"/>
        <w:gridCol w:w="281"/>
        <w:gridCol w:w="8195"/>
      </w:tblGrid>
      <w:tr w:rsidR="002F3423">
        <w:trPr>
          <w:trHeight w:hRule="exact" w:val="720"/>
        </w:trPr>
        <w:tc>
          <w:tcPr>
            <w:tcW w:w="2088" w:type="dxa"/>
            <w:vAlign w:val="bottom"/>
          </w:tcPr>
          <w:bookmarkStart w:id="0" w:name="_GoBack"/>
          <w:bookmarkEnd w:id="0"/>
          <w:p w:rsidR="002F3423" w:rsidRDefault="001C1FE7">
            <w:pPr>
              <w:pStyle w:val="Datum"/>
            </w:pPr>
            <w:sdt>
              <w:sdtPr>
                <w:alias w:val="Datum"/>
                <w:tag w:val=""/>
                <w:id w:val="1592654403"/>
                <w:placeholder>
                  <w:docPart w:val="201A2BAF25D04E5CB380E4DB3454C424"/>
                </w:placeholder>
                <w:showingPlcHdr/>
                <w:dataBinding w:prefixMappings="xmlns:ns0='http://schemas.microsoft.com/office/2006/coverSeiteProps' " w:xpath="/ns0:CoverSeiteProperties[1]/ns0:PublishDate[1]" w:storeItemID="{55AF091B-3C7A-41E3-B477-F2FDAA23CFDA}"/>
                <w:date>
                  <w:dateFormat w:val="MM.d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6229E3">
                  <w:t>[</w:t>
                </w:r>
                <w:r w:rsidR="00DA2EA6">
                  <w:t>Datum</w:t>
                </w:r>
                <w:r w:rsidR="006229E3">
                  <w:t>]</w:t>
                </w:r>
              </w:sdtContent>
            </w:sdt>
          </w:p>
        </w:tc>
        <w:tc>
          <w:tcPr>
            <w:tcW w:w="288" w:type="dxa"/>
            <w:vAlign w:val="bottom"/>
          </w:tcPr>
          <w:p w:rsidR="002F3423" w:rsidRDefault="002F3423"/>
        </w:tc>
        <w:tc>
          <w:tcPr>
            <w:tcW w:w="8424" w:type="dxa"/>
            <w:vAlign w:val="bottom"/>
          </w:tcPr>
          <w:p w:rsidR="002F3423" w:rsidRDefault="001C1FE7">
            <w:pPr>
              <w:pStyle w:val="Titel"/>
            </w:pPr>
            <w:sdt>
              <w:sdtPr>
                <w:alias w:val="Titel"/>
                <w:tag w:val=""/>
                <w:id w:val="21604194"/>
                <w:placeholder>
                  <w:docPart w:val="8C5FDB4EE3F84436AC02C4C70541B43D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A3505" w:rsidRPr="009A3505">
                  <w:t>Projektstatusbericht</w:t>
                </w:r>
              </w:sdtContent>
            </w:sdt>
          </w:p>
        </w:tc>
      </w:tr>
      <w:tr w:rsidR="002F3423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2F3423" w:rsidRDefault="002F3423">
            <w:pPr>
              <w:rPr>
                <w:sz w:val="10"/>
              </w:rPr>
            </w:pPr>
          </w:p>
        </w:tc>
        <w:tc>
          <w:tcPr>
            <w:tcW w:w="288" w:type="dxa"/>
          </w:tcPr>
          <w:p w:rsidR="002F3423" w:rsidRDefault="002F3423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2F3423" w:rsidRDefault="002F3423">
            <w:pPr>
              <w:rPr>
                <w:sz w:val="10"/>
              </w:rPr>
            </w:pPr>
          </w:p>
        </w:tc>
      </w:tr>
    </w:tbl>
    <w:p w:rsidR="002F3423" w:rsidRDefault="006229E3">
      <w:pPr>
        <w:pStyle w:val="berschrift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0"/>
                <wp:wrapNone/>
                <wp:docPr id="1" name="Textfeld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A6" w:rsidRPr="00DA2EA6" w:rsidRDefault="00DA2EA6" w:rsidP="00DA2EA6">
                            <w:pPr>
                              <w:pStyle w:val="Formularberschrift"/>
                            </w:pPr>
                            <w:r w:rsidRPr="00DA2EA6">
                              <w:t>Projektname</w:t>
                            </w:r>
                          </w:p>
                          <w:p w:rsidR="002F3423" w:rsidRPr="00DA2EA6" w:rsidRDefault="001C1FE7">
                            <w:pPr>
                              <w:pStyle w:val="Formulartext"/>
                            </w:pPr>
                            <w:sdt>
                              <w:sdtPr>
                                <w:id w:val="-190845037"/>
                                <w:placeholder>
                                  <w:docPart w:val="9D260193329B47B281B1C9F7F18210B5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6229E3" w:rsidRPr="00DA2EA6">
                                  <w:t>[</w:t>
                                </w:r>
                                <w:r w:rsidR="00DA2EA6" w:rsidRPr="00DA2EA6">
                                  <w:t>Projektname</w:t>
                                </w:r>
                                <w:r w:rsidR="006229E3" w:rsidRPr="00DA2EA6">
                                  <w:t>]</w:t>
                                </w:r>
                              </w:sdtContent>
                            </w:sdt>
                          </w:p>
                          <w:p w:rsidR="002F3423" w:rsidRPr="00DA2EA6" w:rsidRDefault="00DA2EA6">
                            <w:pPr>
                              <w:pStyle w:val="Formularberschrift"/>
                            </w:pPr>
                            <w:r w:rsidRPr="00DA2EA6">
                              <w:t>Name des Kunden</w:t>
                            </w:r>
                          </w:p>
                          <w:p w:rsidR="002F3423" w:rsidRPr="00DA2EA6" w:rsidRDefault="001C1FE7">
                            <w:pPr>
                              <w:pStyle w:val="Formulartext"/>
                            </w:pPr>
                            <w:sdt>
                              <w:sdtPr>
                                <w:id w:val="-786579127"/>
                                <w:placeholder>
                                  <w:docPart w:val="820B6D4C6963463E9E32EC60651D0FBC"/>
                                </w:placeholder>
                                <w:temporary/>
                                <w:showingPlcHdr/>
                                <w:text/>
                              </w:sdtPr>
                              <w:sdtEndPr/>
                              <w:sdtContent>
                                <w:r w:rsidR="006229E3" w:rsidRPr="00DA2EA6">
                                  <w:t>[</w:t>
                                </w:r>
                                <w:r w:rsidR="00DA2EA6" w:rsidRPr="00DA2EA6">
                                  <w:t>Name des Kunden</w:t>
                                </w:r>
                                <w:r w:rsidR="006229E3" w:rsidRPr="00DA2EA6">
                                  <w:t>]</w:t>
                                </w:r>
                              </w:sdtContent>
                            </w:sdt>
                          </w:p>
                          <w:p w:rsidR="00DA2EA6" w:rsidRDefault="00DA2EA6" w:rsidP="00DA2EA6">
                            <w:pPr>
                              <w:pStyle w:val="Formularberschrift"/>
                            </w:pPr>
                            <w:r>
                              <w:t>Projektmanager</w:t>
                            </w:r>
                          </w:p>
                          <w:sdt>
                            <w:sdtPr>
                              <w:id w:val="1664363053"/>
                              <w:placeholder>
                                <w:docPart w:val="BF1343CD987149EA86683DFC119A4CD0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2F3423" w:rsidRDefault="006229E3">
                                <w:pPr>
                                  <w:pStyle w:val="Formulartext"/>
                                </w:pPr>
                                <w:r>
                                  <w:t>[</w:t>
                                </w:r>
                                <w:r w:rsidR="00DA2EA6">
                                  <w:t>Projektmanager</w:t>
                                </w:r>
                                <w:r>
                                  <w:t>]</w:t>
                                </w:r>
                              </w:p>
                            </w:sdtContent>
                          </w:sdt>
                          <w:p w:rsidR="002F3423" w:rsidRDefault="00DA2EA6">
                            <w:pPr>
                              <w:pStyle w:val="Formularberschrift"/>
                            </w:pPr>
                            <w:r>
                              <w:t>Erstellt von</w:t>
                            </w:r>
                          </w:p>
                          <w:sdt>
                            <w:sdtPr>
                              <w:id w:val="-1467733057"/>
                              <w:placeholder>
                                <w:docPart w:val="D266623359C74B78812A6DA11AA76796"/>
                              </w:placeholder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2F3423" w:rsidRDefault="006229E3">
                                <w:pPr>
                                  <w:pStyle w:val="Formulartext"/>
                                </w:pPr>
                                <w:r>
                                  <w:t>[Name]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" filled="f" stroked="f" strokeweight=".5pt">
                <v:textbox style="mso-fit-shape-to-text:t" inset="0,0,0,0">
                  <w:txbxContent>
                    <w:p w:rsidR="00DA2EA6" w:rsidRPr="00DA2EA6" w:rsidRDefault="00DA2EA6" w:rsidP="00DA2EA6">
                      <w:pPr>
                        <w:pStyle w:val="Formularberschrift"/>
                      </w:pPr>
                      <w:r w:rsidRPr="00DA2EA6">
                        <w:t>Projektname</w:t>
                      </w:r>
                    </w:p>
                    <w:p w:rsidR="002F3423" w:rsidRPr="00DA2EA6" w:rsidRDefault="00AF29D7">
                      <w:pPr>
                        <w:pStyle w:val="Formulartext"/>
                      </w:pPr>
                      <w:sdt>
                        <w:sdtPr>
                          <w:id w:val="-190845037"/>
                          <w:placeholder>
                            <w:docPart w:val="9D260193329B47B281B1C9F7F18210B5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6229E3" w:rsidRPr="00DA2EA6">
                            <w:t>[</w:t>
                          </w:r>
                          <w:r w:rsidR="00DA2EA6" w:rsidRPr="00DA2EA6">
                            <w:t>Projektname</w:t>
                          </w:r>
                          <w:r w:rsidR="006229E3" w:rsidRPr="00DA2EA6">
                            <w:t>]</w:t>
                          </w:r>
                        </w:sdtContent>
                      </w:sdt>
                    </w:p>
                    <w:p w:rsidR="002F3423" w:rsidRPr="00DA2EA6" w:rsidRDefault="00DA2EA6">
                      <w:pPr>
                        <w:pStyle w:val="Formularberschrift"/>
                      </w:pPr>
                      <w:r w:rsidRPr="00DA2EA6">
                        <w:t>Name des Kunden</w:t>
                      </w:r>
                    </w:p>
                    <w:p w:rsidR="002F3423" w:rsidRPr="00DA2EA6" w:rsidRDefault="00AF29D7">
                      <w:pPr>
                        <w:pStyle w:val="Formulartext"/>
                      </w:pPr>
                      <w:sdt>
                        <w:sdtPr>
                          <w:id w:val="-786579127"/>
                          <w:placeholder>
                            <w:docPart w:val="820B6D4C6963463E9E32EC60651D0FBC"/>
                          </w:placeholder>
                          <w:temporary/>
                          <w:showingPlcHdr/>
                          <w:text/>
                        </w:sdtPr>
                        <w:sdtEndPr/>
                        <w:sdtContent>
                          <w:r w:rsidR="006229E3" w:rsidRPr="00DA2EA6">
                            <w:t>[</w:t>
                          </w:r>
                          <w:r w:rsidR="00DA2EA6" w:rsidRPr="00DA2EA6">
                            <w:t>Name des Kunden</w:t>
                          </w:r>
                          <w:r w:rsidR="006229E3" w:rsidRPr="00DA2EA6">
                            <w:t>]</w:t>
                          </w:r>
                        </w:sdtContent>
                      </w:sdt>
                    </w:p>
                    <w:p w:rsidR="00DA2EA6" w:rsidRDefault="00DA2EA6" w:rsidP="00DA2EA6">
                      <w:pPr>
                        <w:pStyle w:val="Formularberschrift"/>
                      </w:pPr>
                      <w:r>
                        <w:t>Projektmanager</w:t>
                      </w:r>
                    </w:p>
                    <w:sdt>
                      <w:sdtPr>
                        <w:id w:val="1664363053"/>
                        <w:placeholder>
                          <w:docPart w:val="BF1343CD987149EA86683DFC119A4CD0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p w:rsidR="002F3423" w:rsidRDefault="006229E3">
                          <w:pPr>
                            <w:pStyle w:val="Formulartext"/>
                          </w:pPr>
                          <w:r>
                            <w:t>[</w:t>
                          </w:r>
                          <w:r w:rsidR="00DA2EA6">
                            <w:t>Projektmanager</w:t>
                          </w:r>
                          <w:r>
                            <w:t>]</w:t>
                          </w:r>
                        </w:p>
                      </w:sdtContent>
                    </w:sdt>
                    <w:p w:rsidR="002F3423" w:rsidRDefault="00DA2EA6">
                      <w:pPr>
                        <w:pStyle w:val="Formularberschrift"/>
                      </w:pPr>
                      <w:r>
                        <w:t>Erstellt von</w:t>
                      </w:r>
                    </w:p>
                    <w:sdt>
                      <w:sdtPr>
                        <w:id w:val="-1467733057"/>
                        <w:placeholder>
                          <w:docPart w:val="D266623359C74B78812A6DA11AA76796"/>
                        </w:placeholder>
                        <w:temporary/>
                        <w:showingPlcHdr/>
                        <w:text/>
                      </w:sdtPr>
                      <w:sdtEndPr/>
                      <w:sdtContent>
                        <w:p w:rsidR="002F3423" w:rsidRDefault="006229E3">
                          <w:pPr>
                            <w:pStyle w:val="Formulartext"/>
                          </w:pPr>
                          <w:r>
                            <w:t>[Name]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 w:rsidR="00DA2EA6" w:rsidRPr="00DA2EA6">
        <w:t xml:space="preserve"> </w:t>
      </w:r>
      <w:r w:rsidR="00DA2EA6">
        <w:t>Momentaufnahme des Projekts</w:t>
      </w:r>
    </w:p>
    <w:tbl>
      <w:tblPr>
        <w:tblStyle w:val="Tabellenraster"/>
        <w:tblW w:w="5000" w:type="pct"/>
        <w:tblLook w:val="04E0" w:firstRow="1" w:lastRow="1" w:firstColumn="1" w:lastColumn="0" w:noHBand="0" w:noVBand="1"/>
        <w:tblDescription w:val="Project snapshot"/>
      </w:tblPr>
      <w:tblGrid>
        <w:gridCol w:w="1615"/>
        <w:gridCol w:w="2070"/>
        <w:gridCol w:w="1819"/>
        <w:gridCol w:w="1663"/>
        <w:gridCol w:w="1019"/>
      </w:tblGrid>
      <w:tr w:rsidR="00DA2EA6" w:rsidTr="00886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6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Aktivität</w:t>
            </w:r>
          </w:p>
        </w:tc>
        <w:tc>
          <w:tcPr>
            <w:tcW w:w="1264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% abgeschlossen</w:t>
            </w:r>
          </w:p>
        </w:tc>
        <w:tc>
          <w:tcPr>
            <w:tcW w:w="1111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Probleme</w:t>
            </w:r>
          </w:p>
        </w:tc>
        <w:tc>
          <w:tcPr>
            <w:tcW w:w="1016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Lieferdatum</w:t>
            </w:r>
          </w:p>
        </w:tc>
        <w:tc>
          <w:tcPr>
            <w:tcW w:w="622" w:type="pct"/>
            <w:vAlign w:val="bottom"/>
          </w:tcPr>
          <w:p w:rsidR="002F3423" w:rsidRDefault="00DA2EA6">
            <w:r w:rsidRPr="00DA2EA6">
              <w:rPr>
                <w:rFonts w:ascii="Arial" w:eastAsia="Arial" w:hAnsi="Arial" w:cs="Times New Roman"/>
                <w:color w:val="404040"/>
              </w:rPr>
              <w:t>Besitzer</w:t>
            </w:r>
          </w:p>
        </w:tc>
      </w:tr>
      <w:tr w:rsidR="00DA2EA6" w:rsidTr="00886EDB"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  <w:tr w:rsidR="00DA2EA6" w:rsidTr="00886EDB"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  <w:tr w:rsidR="00DA2EA6" w:rsidTr="00886EDB"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  <w:tr w:rsidR="00DA2EA6" w:rsidTr="00886EDB"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  <w:tr w:rsidR="00DA2EA6" w:rsidTr="00886ED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86" w:type="pct"/>
          </w:tcPr>
          <w:p w:rsidR="002F3423" w:rsidRDefault="002F3423"/>
        </w:tc>
        <w:tc>
          <w:tcPr>
            <w:tcW w:w="1264" w:type="pct"/>
          </w:tcPr>
          <w:p w:rsidR="002F3423" w:rsidRDefault="002F3423"/>
        </w:tc>
        <w:tc>
          <w:tcPr>
            <w:tcW w:w="1111" w:type="pct"/>
          </w:tcPr>
          <w:p w:rsidR="002F3423" w:rsidRDefault="002F3423"/>
        </w:tc>
        <w:tc>
          <w:tcPr>
            <w:tcW w:w="1016" w:type="pct"/>
          </w:tcPr>
          <w:p w:rsidR="002F3423" w:rsidRDefault="002F3423"/>
        </w:tc>
        <w:tc>
          <w:tcPr>
            <w:tcW w:w="622" w:type="pct"/>
          </w:tcPr>
          <w:p w:rsidR="002F3423" w:rsidRDefault="002F3423"/>
        </w:tc>
      </w:tr>
    </w:tbl>
    <w:p w:rsidR="002F3423" w:rsidRDefault="00DA2EA6">
      <w:pPr>
        <w:pStyle w:val="berschrift1"/>
      </w:pPr>
      <w:r>
        <w:t>Statuszusammenfassung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186"/>
      </w:tblGrid>
      <w:tr w:rsidR="002F3423" w:rsidRPr="00D327FF">
        <w:sdt>
          <w:sdtPr>
            <w:id w:val="154348348"/>
            <w:placeholder>
              <w:docPart w:val="B12283021B964E9694965050FDC29E36"/>
            </w:placeholder>
            <w:temporary/>
            <w:showingPlcHdr/>
            <w:text/>
          </w:sdtPr>
          <w:sdtEndPr/>
          <w:sdtContent>
            <w:tc>
              <w:tcPr>
                <w:tcW w:w="8640" w:type="dxa"/>
              </w:tcPr>
              <w:p w:rsidR="002F3423" w:rsidRPr="00DA2EA6" w:rsidRDefault="006229E3">
                <w:pPr>
                  <w:pStyle w:val="Tabellentext"/>
                </w:pPr>
                <w:r w:rsidRPr="00DA2EA6">
                  <w:t>[</w:t>
                </w:r>
                <w:r w:rsidR="00DA2EA6" w:rsidRPr="00DA2EA6">
                  <w:t>Geben Sie hier Ihren Text ein.</w:t>
                </w:r>
                <w:r w:rsidRPr="00DA2EA6">
                  <w:t>]</w:t>
                </w:r>
              </w:p>
            </w:tc>
          </w:sdtContent>
        </w:sdt>
      </w:tr>
    </w:tbl>
    <w:p w:rsidR="002F3423" w:rsidRPr="00DA2EA6" w:rsidRDefault="002F3423"/>
    <w:p w:rsidR="00DA2EA6" w:rsidRDefault="00DA2EA6" w:rsidP="00DA2EA6">
      <w:pPr>
        <w:pStyle w:val="berschrift1"/>
      </w:pPr>
      <w:r>
        <w:t>Budgetübersicht</w:t>
      </w:r>
    </w:p>
    <w:tbl>
      <w:tblPr>
        <w:tblW w:w="5012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  <w:tblDescription w:val="Budget overview"/>
      </w:tblPr>
      <w:tblGrid>
        <w:gridCol w:w="2207"/>
        <w:gridCol w:w="1095"/>
        <w:gridCol w:w="1635"/>
        <w:gridCol w:w="3269"/>
      </w:tblGrid>
      <w:tr w:rsidR="00DA2EA6" w:rsidRPr="00152604" w:rsidTr="00DA2EA6">
        <w:trPr>
          <w:tblHeader/>
        </w:trPr>
        <w:tc>
          <w:tcPr>
            <w:tcW w:w="1345" w:type="pct"/>
            <w:shd w:val="clear" w:color="auto" w:fill="auto"/>
            <w:vAlign w:val="bottom"/>
          </w:tcPr>
          <w:p w:rsidR="00DA2EA6" w:rsidRPr="00152604" w:rsidRDefault="00DA2EA6" w:rsidP="00436BAC">
            <w:pPr>
              <w:spacing w:before="120" w:after="120" w:line="240" w:lineRule="auto"/>
              <w:ind w:left="115" w:right="115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667" w:type="pct"/>
            <w:shd w:val="clear" w:color="auto" w:fill="auto"/>
            <w:vAlign w:val="bottom"/>
          </w:tcPr>
          <w:p w:rsidR="00DA2EA6" w:rsidRPr="00152604" w:rsidRDefault="00DA2EA6" w:rsidP="00436BAC">
            <w:pPr>
              <w:spacing w:before="120" w:after="120" w:line="240" w:lineRule="auto"/>
              <w:ind w:left="115" w:right="115"/>
              <w:rPr>
                <w:b/>
              </w:rPr>
            </w:pPr>
            <w:r>
              <w:rPr>
                <w:b/>
              </w:rPr>
              <w:t>Besitzer</w:t>
            </w:r>
          </w:p>
        </w:tc>
        <w:tc>
          <w:tcPr>
            <w:tcW w:w="996" w:type="pct"/>
            <w:shd w:val="clear" w:color="auto" w:fill="auto"/>
            <w:vAlign w:val="bottom"/>
          </w:tcPr>
          <w:p w:rsidR="00DA2EA6" w:rsidRPr="00152604" w:rsidRDefault="00DA2EA6" w:rsidP="00436BAC">
            <w:pPr>
              <w:spacing w:before="120" w:after="120" w:line="240" w:lineRule="auto"/>
              <w:ind w:left="115" w:right="115"/>
              <w:rPr>
                <w:b/>
              </w:rPr>
            </w:pPr>
            <w:r>
              <w:rPr>
                <w:b/>
              </w:rPr>
              <w:t>Im Soll?</w:t>
            </w:r>
          </w:p>
        </w:tc>
        <w:tc>
          <w:tcPr>
            <w:tcW w:w="1992" w:type="pct"/>
            <w:shd w:val="clear" w:color="auto" w:fill="auto"/>
            <w:vAlign w:val="bottom"/>
          </w:tcPr>
          <w:p w:rsidR="00DA2EA6" w:rsidRPr="00152604" w:rsidRDefault="00DA2EA6" w:rsidP="00436BAC">
            <w:pPr>
              <w:spacing w:before="120" w:after="120" w:line="240" w:lineRule="auto"/>
              <w:ind w:left="115" w:right="115"/>
              <w:rPr>
                <w:b/>
              </w:rPr>
            </w:pPr>
            <w:r>
              <w:rPr>
                <w:b/>
              </w:rPr>
              <w:t>Notizen</w:t>
            </w:r>
          </w:p>
        </w:tc>
      </w:tr>
    </w:tbl>
    <w:tbl>
      <w:tblPr>
        <w:tblStyle w:val="Tabellenraster"/>
        <w:tblW w:w="5000" w:type="pct"/>
        <w:tblLook w:val="04E0" w:firstRow="1" w:lastRow="1" w:firstColumn="1" w:lastColumn="0" w:noHBand="0" w:noVBand="1"/>
        <w:tblDescription w:val="Budget overview"/>
      </w:tblPr>
      <w:tblGrid>
        <w:gridCol w:w="2202"/>
        <w:gridCol w:w="1092"/>
        <w:gridCol w:w="1631"/>
        <w:gridCol w:w="3261"/>
      </w:tblGrid>
      <w:tr w:rsidR="002F3423" w:rsidTr="002F3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45" w:type="pct"/>
            <w:vAlign w:val="bottom"/>
          </w:tcPr>
          <w:p w:rsidR="002F3423" w:rsidRDefault="002F3423"/>
        </w:tc>
        <w:tc>
          <w:tcPr>
            <w:tcW w:w="667" w:type="pct"/>
            <w:vAlign w:val="bottom"/>
          </w:tcPr>
          <w:p w:rsidR="002F3423" w:rsidRDefault="002F3423"/>
        </w:tc>
        <w:tc>
          <w:tcPr>
            <w:tcW w:w="996" w:type="pct"/>
            <w:vAlign w:val="bottom"/>
          </w:tcPr>
          <w:p w:rsidR="002F3423" w:rsidRDefault="002F3423"/>
        </w:tc>
        <w:tc>
          <w:tcPr>
            <w:tcW w:w="1992" w:type="pct"/>
            <w:vAlign w:val="bottom"/>
          </w:tcPr>
          <w:p w:rsidR="002F3423" w:rsidRDefault="002F3423"/>
        </w:tc>
      </w:tr>
      <w:tr w:rsidR="002F3423" w:rsidTr="002F3423"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  <w:tr w:rsidR="002F3423" w:rsidTr="002F3423"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  <w:tr w:rsidR="002F3423" w:rsidTr="002F3423"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  <w:tr w:rsidR="002F3423" w:rsidTr="002F3423"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  <w:tr w:rsidR="002F3423" w:rsidTr="002F34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5" w:type="pct"/>
          </w:tcPr>
          <w:p w:rsidR="002F3423" w:rsidRDefault="002F3423"/>
        </w:tc>
        <w:tc>
          <w:tcPr>
            <w:tcW w:w="667" w:type="pct"/>
          </w:tcPr>
          <w:p w:rsidR="002F3423" w:rsidRDefault="002F3423"/>
        </w:tc>
        <w:tc>
          <w:tcPr>
            <w:tcW w:w="996" w:type="pct"/>
          </w:tcPr>
          <w:p w:rsidR="002F3423" w:rsidRDefault="002F3423"/>
        </w:tc>
        <w:tc>
          <w:tcPr>
            <w:tcW w:w="1992" w:type="pct"/>
          </w:tcPr>
          <w:p w:rsidR="002F3423" w:rsidRDefault="002F3423"/>
        </w:tc>
      </w:tr>
    </w:tbl>
    <w:p w:rsidR="002F3423" w:rsidRDefault="002F3423"/>
    <w:sectPr w:rsidR="002F3423" w:rsidSect="004D3E80">
      <w:headerReference w:type="default" r:id="rId9"/>
      <w:footerReference w:type="default" r:id="rId10"/>
      <w:footerReference w:type="first" r:id="rId11"/>
      <w:pgSz w:w="11907" w:h="16839" w:code="9"/>
      <w:pgMar w:top="1148" w:right="700" w:bottom="3061" w:left="3011" w:header="114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9D7" w:rsidRDefault="00AF29D7">
      <w:pPr>
        <w:spacing w:after="0" w:line="240" w:lineRule="auto"/>
      </w:pPr>
      <w:r>
        <w:separator/>
      </w:r>
    </w:p>
    <w:p w:rsidR="00AF29D7" w:rsidRDefault="00AF29D7"/>
  </w:endnote>
  <w:endnote w:type="continuationSeparator" w:id="0">
    <w:p w:rsidR="00AF29D7" w:rsidRDefault="00AF29D7">
      <w:pPr>
        <w:spacing w:after="0" w:line="240" w:lineRule="auto"/>
      </w:pPr>
      <w:r>
        <w:continuationSeparator/>
      </w:r>
    </w:p>
    <w:p w:rsidR="00AF29D7" w:rsidRDefault="00AF29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2F3423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2F3423" w:rsidRDefault="002F3423">
          <w:pPr>
            <w:pStyle w:val="Fuzeile"/>
            <w:rPr>
              <w:sz w:val="10"/>
              <w:szCs w:val="10"/>
            </w:rPr>
          </w:pPr>
        </w:p>
      </w:tc>
    </w:tr>
  </w:tbl>
  <w:p w:rsidR="002F3423" w:rsidRDefault="002F342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Kontaktinformationenrmation"/>
    </w:tblPr>
    <w:tblGrid>
      <w:gridCol w:w="8194"/>
      <w:gridCol w:w="281"/>
      <w:gridCol w:w="2032"/>
    </w:tblGrid>
    <w:tr w:rsidR="002F3423">
      <w:tc>
        <w:tcPr>
          <w:tcW w:w="8424" w:type="dxa"/>
        </w:tcPr>
        <w:sdt>
          <w:sdtPr>
            <w:id w:val="-1942834360"/>
            <w:temporary/>
            <w:showingPlcHdr/>
            <w:text/>
          </w:sdtPr>
          <w:sdtEndPr/>
          <w:sdtContent>
            <w:p w:rsidR="002F3423" w:rsidRPr="006229E3" w:rsidRDefault="004D3E80">
              <w:pPr>
                <w:pStyle w:val="Organisation"/>
              </w:pPr>
              <w:r>
                <w:t>[Firma]</w:t>
              </w:r>
            </w:p>
          </w:sdtContent>
        </w:sdt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58"/>
            <w:gridCol w:w="2714"/>
            <w:gridCol w:w="2722"/>
          </w:tblGrid>
          <w:tr w:rsidR="002F3423" w:rsidRPr="006229E3">
            <w:trPr>
              <w:trHeight w:hRule="exact" w:val="144"/>
            </w:trPr>
            <w:tc>
              <w:tcPr>
                <w:tcW w:w="1683" w:type="pct"/>
              </w:tcPr>
              <w:p w:rsidR="002F3423" w:rsidRPr="006229E3" w:rsidRDefault="002F3423"/>
            </w:tc>
            <w:tc>
              <w:tcPr>
                <w:tcW w:w="1656" w:type="pct"/>
              </w:tcPr>
              <w:p w:rsidR="002F3423" w:rsidRPr="006229E3" w:rsidRDefault="002F3423"/>
            </w:tc>
            <w:tc>
              <w:tcPr>
                <w:tcW w:w="1661" w:type="pct"/>
              </w:tcPr>
              <w:p w:rsidR="002F3423" w:rsidRPr="006229E3" w:rsidRDefault="002F3423"/>
            </w:tc>
          </w:tr>
          <w:tr w:rsidR="002F3423" w:rsidRPr="006229E3">
            <w:tc>
              <w:tcPr>
                <w:tcW w:w="1683" w:type="pct"/>
                <w:tcMar>
                  <w:bottom w:w="144" w:type="dxa"/>
                </w:tcMar>
              </w:tcPr>
              <w:p w:rsidR="002F3423" w:rsidRPr="006229E3" w:rsidRDefault="006229E3">
                <w:pPr>
                  <w:pStyle w:val="Fuzeile"/>
                </w:pPr>
                <w:r w:rsidRPr="006229E3">
                  <w:rPr>
                    <w:rStyle w:val="Fett"/>
                  </w:rPr>
                  <w:t>Tel</w:t>
                </w:r>
                <w:r w:rsidR="00DA2EA6" w:rsidRPr="006229E3">
                  <w:rPr>
                    <w:rStyle w:val="Fett"/>
                  </w:rPr>
                  <w:t>:</w:t>
                </w:r>
                <w:r w:rsidRPr="006229E3">
                  <w:t xml:space="preserve"> </w:t>
                </w:r>
                <w:sdt>
                  <w:sdtPr>
                    <w:alias w:val="Telefon"/>
                    <w:tag w:val="Telefon"/>
                    <w:id w:val="2050645240"/>
                    <w:temporary/>
                    <w:showingPlcHdr/>
                    <w:dataBinding w:prefixMappings="xmlns:ns0='http://schemas.microsoft.com/office/2006/coverSeiteProps' " w:xpath="/ns0:CoverSeiteProperties[1]/ns0:CompanyPhone[1]" w:storeItemID="{55AF091B-3C7A-41E3-B477-F2FDAA23CFDA}"/>
                    <w:text/>
                  </w:sdtPr>
                  <w:sdtEndPr/>
                  <w:sdtContent>
                    <w:r w:rsidR="00DA2EA6">
                      <w:t>[Telef</w:t>
                    </w:r>
                    <w:r>
                      <w:t>on]</w:t>
                    </w:r>
                  </w:sdtContent>
                </w:sdt>
              </w:p>
              <w:p w:rsidR="002F3423" w:rsidRPr="006229E3" w:rsidRDefault="006229E3">
                <w:pPr>
                  <w:pStyle w:val="Fuzeile"/>
                </w:pPr>
                <w:r w:rsidRPr="006229E3">
                  <w:rPr>
                    <w:rStyle w:val="Fett"/>
                  </w:rPr>
                  <w:t>Fax</w:t>
                </w:r>
                <w:r w:rsidR="00DA2EA6" w:rsidRPr="006229E3">
                  <w:rPr>
                    <w:rStyle w:val="Fett"/>
                  </w:rPr>
                  <w:t>:</w:t>
                </w:r>
                <w:r w:rsidRPr="006229E3">
                  <w:t xml:space="preserve"> </w:t>
                </w:r>
                <w:sdt>
                  <w:sdtPr>
                    <w:alias w:val="Fax"/>
                    <w:tag w:val="Fax"/>
                    <w:id w:val="-371922971"/>
                    <w:temporary/>
                    <w:showingPlcHdr/>
                    <w:dataBinding w:prefixMappings="xmlns:ns0='http://schemas.microsoft.com/office/2006/coverSeiteProps' " w:xpath="/ns0:CoverSeiteProperties[1]/ns0:CompanyFax[1]" w:storeItemID="{55AF091B-3C7A-41E3-B477-F2FDAA23CFDA}"/>
                    <w:text/>
                  </w:sdtPr>
                  <w:sdtEndPr/>
                  <w:sdtContent>
                    <w:r w:rsidRPr="006229E3">
                      <w:t>[Fax]</w:t>
                    </w:r>
                  </w:sdtContent>
                </w:sdt>
              </w:p>
            </w:tc>
            <w:sdt>
              <w:sdtPr>
                <w:alias w:val="Adresse"/>
                <w:tag w:val="Adresse"/>
                <w:id w:val="-1189594973"/>
                <w:temporary/>
                <w:showingPlcHdr/>
                <w:dataBinding w:prefixMappings="xmlns:ns0='http://schemas.microsoft.com/office/2006/coverSeiteProps' " w:xpath="/ns0:CoverSeiteProperties[1]/ns0:CompanyAddress[1]" w:storeItemID="{55AF091B-3C7A-41E3-B477-F2FDAA23CFDA}"/>
                <w:text w:multiLine="1"/>
              </w:sdtPr>
              <w:sdtEndPr/>
              <w:sdtContent>
                <w:tc>
                  <w:tcPr>
                    <w:tcW w:w="1656" w:type="pct"/>
                    <w:tcMar>
                      <w:bottom w:w="144" w:type="dxa"/>
                    </w:tcMar>
                  </w:tcPr>
                  <w:p w:rsidR="002F3423" w:rsidRPr="006229E3" w:rsidRDefault="006229E3">
                    <w:pPr>
                      <w:pStyle w:val="Fuzeile"/>
                    </w:pPr>
                    <w:r>
                      <w:t>[</w:t>
                    </w:r>
                    <w:r w:rsidR="00DA2EA6">
                      <w:t>Straße Hausnummer</w:t>
                    </w:r>
                    <w:r>
                      <w:t>]</w:t>
                    </w:r>
                    <w:r>
                      <w:br/>
                      <w:t>[</w:t>
                    </w:r>
                    <w:r w:rsidR="00DA2EA6">
                      <w:t>PLZ Ort</w:t>
                    </w:r>
                    <w:r>
                      <w:t>]</w:t>
                    </w:r>
                  </w:p>
                </w:tc>
              </w:sdtContent>
            </w:sdt>
            <w:tc>
              <w:tcPr>
                <w:tcW w:w="1661" w:type="pct"/>
                <w:tcMar>
                  <w:bottom w:w="144" w:type="dxa"/>
                </w:tcMar>
              </w:tcPr>
              <w:sdt>
                <w:sdtPr>
                  <w:alias w:val="Website"/>
                  <w:tag w:val="Website"/>
                  <w:id w:val="362251725"/>
                  <w:temporary/>
                  <w:showingPlcHdr/>
                  <w:dataBinding w:prefixMappings="xmlns:ns0='http://schemas.openxmlformats.org/officeDocument/2006/extended-properties' " w:xpath="/ns0:Properties[1]/ns0:Manager[1]" w:storeItemID="{6668398D-A668-4E3E-A5EB-62B293D839F1}"/>
                  <w:text/>
                </w:sdtPr>
                <w:sdtEndPr/>
                <w:sdtContent>
                  <w:p w:rsidR="002F3423" w:rsidRPr="006229E3" w:rsidRDefault="006229E3">
                    <w:pPr>
                      <w:pStyle w:val="Fuzeile"/>
                    </w:pPr>
                    <w:r w:rsidRPr="006229E3">
                      <w:t>[Website]</w:t>
                    </w:r>
                  </w:p>
                </w:sdtContent>
              </w:sdt>
              <w:sdt>
                <w:sdtPr>
                  <w:alias w:val="E-Mail"/>
                  <w:tag w:val="E-Mail"/>
                  <w:id w:val="1908571517"/>
                  <w:temporary/>
                  <w:showingPlcHdr/>
                  <w:dataBinding w:prefixMappings="xmlns:ns0='http://schemas.microsoft.com/office/2006/coverSeiteProps' " w:xpath="/ns0:CoverSeiteProperties[1]/ns0:CompanyEmail[1]" w:storeItemID="{55AF091B-3C7A-41E3-B477-F2FDAA23CFDA}"/>
                  <w:text/>
                </w:sdtPr>
                <w:sdtEndPr/>
                <w:sdtContent>
                  <w:p w:rsidR="002F3423" w:rsidRPr="006229E3" w:rsidRDefault="006229E3">
                    <w:pPr>
                      <w:pStyle w:val="Fuzeile"/>
                    </w:pPr>
                    <w:r>
                      <w:t>[</w:t>
                    </w:r>
                    <w:r w:rsidR="00DA2EA6">
                      <w:t>E-Mail</w:t>
                    </w:r>
                    <w:r>
                      <w:t>]</w:t>
                    </w:r>
                  </w:p>
                </w:sdtContent>
              </w:sdt>
            </w:tc>
          </w:tr>
        </w:tbl>
        <w:p w:rsidR="002F3423" w:rsidRPr="006229E3" w:rsidRDefault="002F3423">
          <w:pPr>
            <w:pStyle w:val="Fuzeile"/>
          </w:pPr>
        </w:p>
      </w:tc>
      <w:tc>
        <w:tcPr>
          <w:tcW w:w="288" w:type="dxa"/>
        </w:tcPr>
        <w:p w:rsidR="002F3423" w:rsidRPr="006229E3" w:rsidRDefault="002F3423">
          <w:pPr>
            <w:pStyle w:val="Fuzeile"/>
          </w:pPr>
        </w:p>
      </w:tc>
      <w:sdt>
        <w:sdtPr>
          <w:alias w:val="Auf das Symbol rechts klicken, um das Logo zu ersetzen"/>
          <w:tag w:val="Auf das Symbol rechts klicken, um das Logo zu ersetzen"/>
          <w:id w:val="1506468256"/>
          <w:picture/>
        </w:sdtPr>
        <w:sdtEndPr/>
        <w:sdtContent>
          <w:tc>
            <w:tcPr>
              <w:tcW w:w="2088" w:type="dxa"/>
              <w:vAlign w:val="bottom"/>
            </w:tcPr>
            <w:p w:rsidR="002F3423" w:rsidRDefault="006229E3">
              <w:pPr>
                <w:pStyle w:val="Grafik"/>
              </w:pPr>
              <w:r>
                <w:rPr>
                  <w:noProof/>
                  <w:lang w:val="en-US"/>
                </w:rPr>
                <w:drawing>
                  <wp:inline distT="0" distB="0" distL="0" distR="0" wp14:anchorId="17680B4D" wp14:editId="0D863D0D">
                    <wp:extent cx="914400" cy="388306"/>
                    <wp:effectExtent l="0" t="0" r="0" b="0"/>
                    <wp:docPr id="3" name="Grafik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Grafik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3883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2F3423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2F3423" w:rsidRDefault="002F3423">
          <w:pPr>
            <w:pStyle w:val="Fuzeile"/>
            <w:rPr>
              <w:sz w:val="10"/>
              <w:szCs w:val="10"/>
            </w:rPr>
          </w:pPr>
        </w:p>
      </w:tc>
      <w:tc>
        <w:tcPr>
          <w:tcW w:w="288" w:type="dxa"/>
        </w:tcPr>
        <w:p w:rsidR="002F3423" w:rsidRDefault="002F3423">
          <w:pPr>
            <w:pStyle w:val="Fuzeile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2F3423" w:rsidRDefault="002F3423">
          <w:pPr>
            <w:pStyle w:val="Fuzeile"/>
            <w:rPr>
              <w:sz w:val="10"/>
              <w:szCs w:val="10"/>
            </w:rPr>
          </w:pPr>
        </w:p>
      </w:tc>
    </w:tr>
  </w:tbl>
  <w:p w:rsidR="002F3423" w:rsidRDefault="002F342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9D7" w:rsidRDefault="00AF29D7">
      <w:pPr>
        <w:spacing w:after="0" w:line="240" w:lineRule="auto"/>
      </w:pPr>
      <w:r>
        <w:separator/>
      </w:r>
    </w:p>
    <w:p w:rsidR="00AF29D7" w:rsidRDefault="00AF29D7"/>
  </w:footnote>
  <w:footnote w:type="continuationSeparator" w:id="0">
    <w:p w:rsidR="00AF29D7" w:rsidRDefault="00AF29D7">
      <w:pPr>
        <w:spacing w:after="0" w:line="240" w:lineRule="auto"/>
      </w:pPr>
      <w:r>
        <w:continuationSeparator/>
      </w:r>
    </w:p>
    <w:p w:rsidR="00AF29D7" w:rsidRDefault="00AF29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2F3423">
      <w:trPr>
        <w:trHeight w:hRule="exact" w:val="720"/>
      </w:trPr>
      <w:sdt>
        <w:sdtPr>
          <w:alias w:val="Date"/>
          <w:tag w:val=""/>
          <w:id w:val="2064987651"/>
          <w:placeholder>
            <w:docPart w:val="8C5FDB4EE3F84436AC02C4C70541B43D"/>
          </w:placeholder>
          <w:showingPlcHdr/>
          <w:dataBinding w:prefixMappings="xmlns:ns0='http://schemas.microsoft.com/office/2006/coverSeiteProps' " w:xpath="/ns0:CoverSeiteProperties[1]/ns0:PublishDate[1]" w:storeItemID="{55AF091B-3C7A-41E3-B477-F2FDAA23CFDA}"/>
          <w:date w:fullDate="2011-11-04T00:00:00Z">
            <w:dateFormat w:val="MM.d.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2F3423" w:rsidRDefault="004D3E80">
              <w:pPr>
                <w:pStyle w:val="Datum"/>
              </w:pPr>
              <w:r>
                <w:t>[Date]</w:t>
              </w:r>
            </w:p>
          </w:tc>
        </w:sdtContent>
      </w:sdt>
      <w:tc>
        <w:tcPr>
          <w:tcW w:w="288" w:type="dxa"/>
          <w:vAlign w:val="bottom"/>
        </w:tcPr>
        <w:p w:rsidR="002F3423" w:rsidRDefault="002F3423"/>
      </w:tc>
      <w:tc>
        <w:tcPr>
          <w:tcW w:w="5544" w:type="dxa"/>
          <w:vAlign w:val="bottom"/>
        </w:tcPr>
        <w:p w:rsidR="002F3423" w:rsidRDefault="001C1FE7">
          <w:pPr>
            <w:pStyle w:val="Titel"/>
          </w:pPr>
          <w:sdt>
            <w:sdtPr>
              <w:alias w:val="Title"/>
              <w:tag w:val=""/>
              <w:id w:val="534769955"/>
              <w:placeholder>
                <w:docPart w:val="D266623359C74B78812A6DA11AA7679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A3505">
                <w:rPr>
                  <w:lang w:val="en-US"/>
                </w:rPr>
                <w:t>Projektstatusbericht</w:t>
              </w:r>
            </w:sdtContent>
          </w:sdt>
        </w:p>
      </w:tc>
      <w:tc>
        <w:tcPr>
          <w:tcW w:w="2880" w:type="dxa"/>
          <w:vAlign w:val="bottom"/>
        </w:tcPr>
        <w:p w:rsidR="002F3423" w:rsidRDefault="006229E3">
          <w:pPr>
            <w:pStyle w:val="Seite"/>
          </w:pPr>
          <w:r>
            <w:t>Pg.</w:t>
          </w:r>
          <w:r>
            <w:fldChar w:fldCharType="begin"/>
          </w:r>
          <w:r>
            <w:instrText xml:space="preserve"> Seite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2F3423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2F3423" w:rsidRDefault="002F3423">
          <w:pPr>
            <w:rPr>
              <w:sz w:val="10"/>
            </w:rPr>
          </w:pPr>
        </w:p>
      </w:tc>
      <w:tc>
        <w:tcPr>
          <w:tcW w:w="288" w:type="dxa"/>
        </w:tcPr>
        <w:p w:rsidR="002F3423" w:rsidRDefault="002F3423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2F3423" w:rsidRDefault="002F3423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2F3423" w:rsidRDefault="002F3423">
          <w:pPr>
            <w:rPr>
              <w:sz w:val="10"/>
            </w:rPr>
          </w:pPr>
        </w:p>
      </w:tc>
    </w:tr>
  </w:tbl>
  <w:p w:rsidR="002F3423" w:rsidRDefault="002F342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0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9A"/>
    <w:rsid w:val="00010EE1"/>
    <w:rsid w:val="00030DE2"/>
    <w:rsid w:val="00037BA4"/>
    <w:rsid w:val="000B0673"/>
    <w:rsid w:val="0013333D"/>
    <w:rsid w:val="00155459"/>
    <w:rsid w:val="001B1E1A"/>
    <w:rsid w:val="001C1FE7"/>
    <w:rsid w:val="00235BBB"/>
    <w:rsid w:val="002467F3"/>
    <w:rsid w:val="00274264"/>
    <w:rsid w:val="00293263"/>
    <w:rsid w:val="002F3423"/>
    <w:rsid w:val="0036236D"/>
    <w:rsid w:val="0037368F"/>
    <w:rsid w:val="003B49AB"/>
    <w:rsid w:val="003C3A6B"/>
    <w:rsid w:val="003E4FE4"/>
    <w:rsid w:val="0042563E"/>
    <w:rsid w:val="00430D8D"/>
    <w:rsid w:val="00454713"/>
    <w:rsid w:val="004560BB"/>
    <w:rsid w:val="004D3E80"/>
    <w:rsid w:val="006229E3"/>
    <w:rsid w:val="0068695D"/>
    <w:rsid w:val="006B4D9A"/>
    <w:rsid w:val="006B777B"/>
    <w:rsid w:val="006C543C"/>
    <w:rsid w:val="006F3DF6"/>
    <w:rsid w:val="007A0AAC"/>
    <w:rsid w:val="0080666D"/>
    <w:rsid w:val="008621F1"/>
    <w:rsid w:val="00872B2B"/>
    <w:rsid w:val="00886EDB"/>
    <w:rsid w:val="008B38E4"/>
    <w:rsid w:val="009742BB"/>
    <w:rsid w:val="009A3505"/>
    <w:rsid w:val="00A56D46"/>
    <w:rsid w:val="00AB035A"/>
    <w:rsid w:val="00AB1656"/>
    <w:rsid w:val="00AF29D7"/>
    <w:rsid w:val="00B13C72"/>
    <w:rsid w:val="00B63F4B"/>
    <w:rsid w:val="00BC7152"/>
    <w:rsid w:val="00C042EC"/>
    <w:rsid w:val="00C31A78"/>
    <w:rsid w:val="00C77600"/>
    <w:rsid w:val="00C8046E"/>
    <w:rsid w:val="00CF1706"/>
    <w:rsid w:val="00D327FF"/>
    <w:rsid w:val="00D77898"/>
    <w:rsid w:val="00D961A2"/>
    <w:rsid w:val="00DA2EA6"/>
    <w:rsid w:val="00DB5A7B"/>
    <w:rsid w:val="00DE2CB7"/>
    <w:rsid w:val="00E050F3"/>
    <w:rsid w:val="00E637E6"/>
    <w:rsid w:val="00E7634F"/>
    <w:rsid w:val="00E77D0B"/>
    <w:rsid w:val="00E978E8"/>
    <w:rsid w:val="00ED18A4"/>
    <w:rsid w:val="00F34340"/>
    <w:rsid w:val="00F55B96"/>
    <w:rsid w:val="00F72801"/>
    <w:rsid w:val="00FC6910"/>
    <w:rsid w:val="00FC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7"/>
    <o:shapelayout v:ext="edit">
      <o:idmap v:ext="edit" data="1"/>
    </o:shapelayout>
  </w:shapeDefaults>
  <w:decimalSymbol w:val=","/>
  <w:listSeparator w:val=";"/>
  <w15:docId w15:val="{E5A601BA-EE90-4903-9DE1-8A92715F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de-DE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umZchn">
    <w:name w:val="Datum Zchn"/>
    <w:basedOn w:val="Absatz-Standardschriftart"/>
    <w:link w:val="Datum"/>
    <w:uiPriority w:val="99"/>
    <w:rPr>
      <w:rFonts w:asciiTheme="majorHAnsi" w:hAnsiTheme="majorHAnsi" w:cstheme="majorBidi"/>
      <w:color w:val="000000" w:themeColor="text1"/>
      <w:sz w:val="36"/>
      <w:szCs w:val="36"/>
      <w:lang w:val="de-DE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EF4623" w:themeColor="accent1"/>
      <w:lang w:val="de-DE"/>
    </w:rPr>
  </w:style>
  <w:style w:type="paragraph" w:customStyle="1" w:styleId="Formularberschrift">
    <w:name w:val="Formularüberschrift"/>
    <w:basedOn w:val="Standard"/>
    <w:qFormat/>
    <w:pPr>
      <w:spacing w:before="320" w:after="0" w:line="240" w:lineRule="auto"/>
    </w:pPr>
    <w:rPr>
      <w:b/>
      <w:szCs w:val="26"/>
    </w:rPr>
  </w:style>
  <w:style w:type="paragraph" w:customStyle="1" w:styleId="Grafik">
    <w:name w:val="Grafik"/>
    <w:basedOn w:val="Standard"/>
    <w:uiPriority w:val="99"/>
    <w:pPr>
      <w:spacing w:after="8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qFormat/>
    <w:pPr>
      <w:spacing w:after="38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color w:val="404040" w:themeColor="text1" w:themeTint="BF"/>
      <w:sz w:val="20"/>
      <w:szCs w:val="20"/>
      <w:lang w:val="de-DE"/>
    </w:rPr>
  </w:style>
  <w:style w:type="table" w:styleId="Tabellenraster">
    <w:name w:val="Table Grid"/>
    <w:basedOn w:val="NormaleTabelle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Standard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Seite">
    <w:name w:val="Seite"/>
    <w:basedOn w:val="Standard"/>
    <w:next w:val="Standard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Seitenzahl">
    <w:name w:val="page number"/>
    <w:basedOn w:val="Absatz-Standardschriftart"/>
    <w:uiPriority w:val="99"/>
    <w:unhideWhenUsed/>
    <w:rPr>
      <w:b w:val="0"/>
      <w:color w:val="000000" w:themeColor="text1"/>
      <w:sz w:val="44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2"/>
    <w:rPr>
      <w:b/>
      <w:color w:val="EF4623" w:themeColor="accent1"/>
      <w:sz w:val="44"/>
      <w:szCs w:val="44"/>
      <w:lang w:val="de-D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customStyle="1" w:styleId="Formulartext">
    <w:name w:val="Formulartext"/>
    <w:basedOn w:val="Standard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de-DE"/>
    </w:rPr>
  </w:style>
  <w:style w:type="paragraph" w:customStyle="1" w:styleId="Tabellentext">
    <w:name w:val="Tabellentext"/>
    <w:basedOn w:val="Standard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ias\AppData\Roaming\Microsoft\Templates\Projektstatus%20(Design%20Rot%20und%20Schwarz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1A2BAF25D04E5CB380E4DB3454C4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C1A0B1-29D8-40B8-B46A-6A6A3F625A9D}"/>
      </w:docPartPr>
      <w:docPartBody>
        <w:p w:rsidR="00E75B16" w:rsidRDefault="003A3A8B">
          <w:pPr>
            <w:pStyle w:val="201A2BAF25D04E5CB380E4DB3454C424"/>
          </w:pPr>
          <w:r>
            <w:t>[Datum]</w:t>
          </w:r>
        </w:p>
      </w:docPartBody>
    </w:docPart>
    <w:docPart>
      <w:docPartPr>
        <w:name w:val="8C5FDB4EE3F84436AC02C4C70541B4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A60D62-658B-44F9-AD52-F9814AF91B75}"/>
      </w:docPartPr>
      <w:docPartBody>
        <w:p w:rsidR="00E75B16" w:rsidRDefault="003A3A8B">
          <w:pPr>
            <w:pStyle w:val="8C5FDB4EE3F84436AC02C4C70541B43D"/>
          </w:pPr>
          <w:r>
            <w:t>Project Status Report</w:t>
          </w:r>
        </w:p>
      </w:docPartBody>
    </w:docPart>
    <w:docPart>
      <w:docPartPr>
        <w:name w:val="B12283021B964E9694965050FDC29E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E50F51-C1BA-40E6-99EB-F7D7727ECFD0}"/>
      </w:docPartPr>
      <w:docPartBody>
        <w:p w:rsidR="00E75B16" w:rsidRDefault="003A3A8B">
          <w:pPr>
            <w:pStyle w:val="B12283021B964E9694965050FDC29E36"/>
          </w:pPr>
          <w:r w:rsidRPr="00DA2EA6">
            <w:t>[Geben Sie hier Ihren Text ein.]</w:t>
          </w:r>
        </w:p>
      </w:docPartBody>
    </w:docPart>
    <w:docPart>
      <w:docPartPr>
        <w:name w:val="9D260193329B47B281B1C9F7F18210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21DBF9-A777-4B77-AEAA-4665C1D4BA03}"/>
      </w:docPartPr>
      <w:docPartBody>
        <w:p w:rsidR="00E75B16" w:rsidRDefault="003A3A8B">
          <w:pPr>
            <w:pStyle w:val="9D260193329B47B281B1C9F7F18210B5"/>
          </w:pPr>
          <w:r w:rsidRPr="00DA2EA6">
            <w:t>[Projektname]</w:t>
          </w:r>
        </w:p>
      </w:docPartBody>
    </w:docPart>
    <w:docPart>
      <w:docPartPr>
        <w:name w:val="820B6D4C6963463E9E32EC60651D0F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647221-1BC2-4812-9C43-B341D283B3D7}"/>
      </w:docPartPr>
      <w:docPartBody>
        <w:p w:rsidR="00E75B16" w:rsidRDefault="003A3A8B">
          <w:pPr>
            <w:pStyle w:val="820B6D4C6963463E9E32EC60651D0FBC"/>
          </w:pPr>
          <w:r w:rsidRPr="00DA2EA6">
            <w:t>[Name des Kunden]</w:t>
          </w:r>
        </w:p>
      </w:docPartBody>
    </w:docPart>
    <w:docPart>
      <w:docPartPr>
        <w:name w:val="BF1343CD987149EA86683DFC119A4C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8CA177-1B52-4C97-8A6C-DBD36462D0E4}"/>
      </w:docPartPr>
      <w:docPartBody>
        <w:p w:rsidR="00E75B16" w:rsidRDefault="003A3A8B">
          <w:pPr>
            <w:pStyle w:val="BF1343CD987149EA86683DFC119A4CD0"/>
          </w:pPr>
          <w:r>
            <w:t>[Projektmanager]</w:t>
          </w:r>
        </w:p>
      </w:docPartBody>
    </w:docPart>
    <w:docPart>
      <w:docPartPr>
        <w:name w:val="D266623359C74B78812A6DA11AA767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41EE1E-E460-42D6-AAA5-AF6E905C35F3}"/>
      </w:docPartPr>
      <w:docPartBody>
        <w:p w:rsidR="00E75B16" w:rsidRDefault="003A3A8B">
          <w:pPr>
            <w:pStyle w:val="D266623359C74B78812A6DA11AA76796"/>
          </w:pPr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8B"/>
    <w:rsid w:val="003A3A8B"/>
    <w:rsid w:val="00E7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01A2BAF25D04E5CB380E4DB3454C424">
    <w:name w:val="201A2BAF25D04E5CB380E4DB3454C424"/>
  </w:style>
  <w:style w:type="paragraph" w:customStyle="1" w:styleId="8C5FDB4EE3F84436AC02C4C70541B43D">
    <w:name w:val="8C5FDB4EE3F84436AC02C4C70541B43D"/>
  </w:style>
  <w:style w:type="paragraph" w:customStyle="1" w:styleId="B12283021B964E9694965050FDC29E36">
    <w:name w:val="B12283021B964E9694965050FDC29E36"/>
  </w:style>
  <w:style w:type="paragraph" w:customStyle="1" w:styleId="9D260193329B47B281B1C9F7F18210B5">
    <w:name w:val="9D260193329B47B281B1C9F7F18210B5"/>
  </w:style>
  <w:style w:type="paragraph" w:customStyle="1" w:styleId="820B6D4C6963463E9E32EC60651D0FBC">
    <w:name w:val="820B6D4C6963463E9E32EC60651D0FBC"/>
  </w:style>
  <w:style w:type="paragraph" w:customStyle="1" w:styleId="BF1343CD987149EA86683DFC119A4CD0">
    <w:name w:val="BF1343CD987149EA86683DFC119A4CD0"/>
  </w:style>
  <w:style w:type="paragraph" w:customStyle="1" w:styleId="D266623359C74B78812A6DA11AA76796">
    <w:name w:val="D266623359C74B78812A6DA11AA767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137F55-1CE3-4C77-A9CF-4707C8FC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 (Design Rot und Schwarz).dotx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Projektstatusbericht</vt:lpstr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Projektstatusbericht</dc:title>
  <dc:creator>Mathias Markl</dc:creator>
  <cp:keywords/>
  <cp:lastModifiedBy>Mathias Markl</cp:lastModifiedBy>
  <cp:revision>57</cp:revision>
  <cp:lastPrinted>2017-07-26T05:23:00Z</cp:lastPrinted>
  <dcterms:created xsi:type="dcterms:W3CDTF">2017-07-23T09:54:00Z</dcterms:created>
  <dcterms:modified xsi:type="dcterms:W3CDTF">2017-07-26T05:23:00Z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